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66ED0211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FB0FF39" w14:textId="2A40F109" w:rsidR="00692703" w:rsidRPr="00CF1A49" w:rsidRDefault="00986B12" w:rsidP="00913946">
            <w:pPr>
              <w:pStyle w:val="Title"/>
            </w:pPr>
            <w:r>
              <w:t>ahmad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Fraz</w:t>
            </w:r>
          </w:p>
          <w:p w14:paraId="343BF6EA" w14:textId="13F7A3EA" w:rsidR="00692703" w:rsidRPr="00CF1A49" w:rsidRDefault="00986B12" w:rsidP="00913946">
            <w:pPr>
              <w:pStyle w:val="ContactInfo"/>
              <w:contextualSpacing w:val="0"/>
            </w:pPr>
            <w:r>
              <w:t xml:space="preserve">Chaq No 39/sp Tehsil &amp; District Pakpattan Sharief 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67BC4AB783042A0AE96C06F36AEA3F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03066854864</w:t>
            </w:r>
          </w:p>
          <w:p w14:paraId="7B7C343D" w14:textId="570A26A6" w:rsidR="00692703" w:rsidRPr="00CF1A49" w:rsidRDefault="00A76CFD" w:rsidP="00913946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F0A1312A36AB4E628EB4C123685C6C92"/>
                </w:placeholder>
                <w:temporary/>
                <w:showingPlcHdr/>
                <w15:appearance w15:val="hidden"/>
              </w:sdtPr>
              <w:sdtEndPr/>
              <w:sdtContent>
                <w:r w:rsidR="00C57FC6" w:rsidRPr="00CF1A49">
                  <w:t>Email</w:t>
                </w:r>
              </w:sdtContent>
            </w:sdt>
            <w:r w:rsidR="00692703" w:rsidRPr="00CF1A49">
              <w:t xml:space="preserve"> </w:t>
            </w:r>
            <w:r w:rsidR="00986B12">
              <w:t>: ahmadfrazahm5@gmail.com</w:t>
            </w:r>
          </w:p>
        </w:tc>
      </w:tr>
      <w:tr w:rsidR="009571D8" w:rsidRPr="00CF1A49" w14:paraId="0467E7F4" w14:textId="77777777" w:rsidTr="00692703">
        <w:tc>
          <w:tcPr>
            <w:tcW w:w="9360" w:type="dxa"/>
            <w:tcMar>
              <w:top w:w="432" w:type="dxa"/>
            </w:tcMar>
          </w:tcPr>
          <w:p w14:paraId="2D753466" w14:textId="50ED636A" w:rsidR="001755A8" w:rsidRPr="00CF1A49" w:rsidRDefault="00986B12" w:rsidP="00913946">
            <w:pPr>
              <w:contextualSpacing w:val="0"/>
            </w:pPr>
            <w:r>
              <w:t xml:space="preserve">Web Development using Asp.Net MVC is my special </w:t>
            </w:r>
            <w:r w:rsidR="00AB5560">
              <w:t>skill.</w:t>
            </w:r>
            <w:r>
              <w:t xml:space="preserve"> My goal is to provide highly scalable &amp; well looking website development service as well as improving my skill</w:t>
            </w:r>
            <w:r w:rsidR="00AB5560">
              <w:t>s to become a professional Web Developer.</w:t>
            </w:r>
          </w:p>
        </w:tc>
      </w:tr>
    </w:tbl>
    <w:p w14:paraId="213A2647" w14:textId="77777777" w:rsidR="004E01EB" w:rsidRPr="00CF1A49" w:rsidRDefault="00A76CF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D0D335CD584D475E9C520AF336BAA8E1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E6692A6" w14:textId="77777777" w:rsidTr="00AB5560">
        <w:tc>
          <w:tcPr>
            <w:tcW w:w="9290" w:type="dxa"/>
          </w:tcPr>
          <w:p w14:paraId="29AC9F43" w14:textId="55E2CE83" w:rsidR="001E3120" w:rsidRPr="00CF1A49" w:rsidRDefault="00D521BF" w:rsidP="001D0BF1">
            <w:pPr>
              <w:contextualSpacing w:val="0"/>
            </w:pPr>
            <w:r>
              <w:t>3 Months</w:t>
            </w:r>
          </w:p>
        </w:tc>
      </w:tr>
    </w:tbl>
    <w:sdt>
      <w:sdtPr>
        <w:alias w:val="Education:"/>
        <w:tag w:val="Education:"/>
        <w:id w:val="-1908763273"/>
        <w:placeholder>
          <w:docPart w:val="83B8C762F81A4BEA8C1D5E510C8D81A6"/>
        </w:placeholder>
        <w:temporary/>
        <w:showingPlcHdr/>
        <w15:appearance w15:val="hidden"/>
      </w:sdtPr>
      <w:sdtEndPr/>
      <w:sdtContent>
        <w:p w14:paraId="76FAE639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600D5C5" w14:textId="77777777" w:rsidTr="00D66A52">
        <w:tc>
          <w:tcPr>
            <w:tcW w:w="9355" w:type="dxa"/>
          </w:tcPr>
          <w:p w14:paraId="125F116B" w14:textId="00CCB545" w:rsidR="001D0BF1" w:rsidRPr="00CF1A49" w:rsidRDefault="00AB5560" w:rsidP="001D0BF1">
            <w:pPr>
              <w:pStyle w:val="Heading3"/>
              <w:contextualSpacing w:val="0"/>
              <w:outlineLvl w:val="2"/>
            </w:pPr>
            <w:r>
              <w:t>2017 -</w:t>
            </w:r>
            <w:r w:rsidR="001D0BF1" w:rsidRPr="00CF1A49">
              <w:t xml:space="preserve"> </w:t>
            </w:r>
            <w:r>
              <w:t>2019</w:t>
            </w:r>
          </w:p>
          <w:p w14:paraId="642C0152" w14:textId="255266F5" w:rsidR="001D0BF1" w:rsidRPr="00CF1A49" w:rsidRDefault="00AB5560" w:rsidP="001D0BF1">
            <w:pPr>
              <w:pStyle w:val="Heading2"/>
              <w:contextualSpacing w:val="0"/>
              <w:outlineLvl w:val="1"/>
            </w:pPr>
            <w:r>
              <w:t>FSc(Pre-Engineering)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Cambridge college pakpattan sharief</w:t>
            </w:r>
          </w:p>
          <w:p w14:paraId="073BA3A0" w14:textId="66F70291" w:rsidR="007538DC" w:rsidRPr="00CF1A49" w:rsidRDefault="00AB5560" w:rsidP="007538DC">
            <w:pPr>
              <w:contextualSpacing w:val="0"/>
            </w:pPr>
            <w:r>
              <w:t>I got 934/1100 marks in FSc.</w:t>
            </w:r>
          </w:p>
        </w:tc>
      </w:tr>
      <w:tr w:rsidR="00F61DF9" w:rsidRPr="00CF1A49" w14:paraId="22E2535E" w14:textId="77777777" w:rsidTr="00F61DF9">
        <w:tc>
          <w:tcPr>
            <w:tcW w:w="9355" w:type="dxa"/>
            <w:tcMar>
              <w:top w:w="216" w:type="dxa"/>
            </w:tcMar>
          </w:tcPr>
          <w:p w14:paraId="39159339" w14:textId="403BE770" w:rsidR="00F61DF9" w:rsidRPr="00CF1A49" w:rsidRDefault="00AB5560" w:rsidP="00F61DF9">
            <w:pPr>
              <w:pStyle w:val="Heading3"/>
              <w:contextualSpacing w:val="0"/>
              <w:outlineLvl w:val="2"/>
            </w:pPr>
            <w:r>
              <w:t>2018 - 2019</w:t>
            </w:r>
            <w:r w:rsidR="00F61DF9" w:rsidRPr="00CF1A49">
              <w:t xml:space="preserve"> </w:t>
            </w:r>
          </w:p>
          <w:p w14:paraId="0BBDD571" w14:textId="631448B2" w:rsidR="00F61DF9" w:rsidRPr="00CF1A49" w:rsidRDefault="00AB5560" w:rsidP="00F61DF9">
            <w:pPr>
              <w:pStyle w:val="Heading2"/>
              <w:contextualSpacing w:val="0"/>
              <w:outlineLvl w:val="1"/>
            </w:pPr>
            <w:r>
              <w:t xml:space="preserve">Office </w:t>
            </w:r>
            <w:r w:rsidR="002C7D1E">
              <w:t>MANAGEMNT,</w:t>
            </w:r>
            <w:r w:rsidR="00F61DF9" w:rsidRPr="00CF1A49">
              <w:t xml:space="preserve"> </w:t>
            </w:r>
            <w:r>
              <w:rPr>
                <w:rStyle w:val="SubtleReference"/>
              </w:rPr>
              <w:t>nabeel computer college &amp; fine arts pakpattan sharief</w:t>
            </w:r>
          </w:p>
          <w:p w14:paraId="3B3203ED" w14:textId="77777777" w:rsidR="00F61DF9" w:rsidRDefault="00AB5560" w:rsidP="00F61DF9">
            <w:r>
              <w:t>With my Fsc. I did Office Management Diploma of 14 months and gained A grade.</w:t>
            </w:r>
          </w:p>
          <w:p w14:paraId="4B3A41CF" w14:textId="77777777" w:rsidR="00AB5560" w:rsidRDefault="00AB5560" w:rsidP="00F61DF9"/>
          <w:p w14:paraId="14FB8B07" w14:textId="6782B1D3" w:rsidR="00AB5560" w:rsidRPr="00CF1A49" w:rsidRDefault="00AB5560" w:rsidP="00AB5560">
            <w:pPr>
              <w:pStyle w:val="Heading3"/>
              <w:contextualSpacing w:val="0"/>
              <w:outlineLvl w:val="2"/>
            </w:pPr>
            <w:r>
              <w:t>2019 -</w:t>
            </w:r>
            <w:r w:rsidRPr="00CF1A49">
              <w:t xml:space="preserve"> </w:t>
            </w:r>
            <w:r>
              <w:t>Continue</w:t>
            </w:r>
          </w:p>
          <w:p w14:paraId="11114371" w14:textId="19D9E7D3" w:rsidR="00AB5560" w:rsidRPr="00CF1A49" w:rsidRDefault="002C7D1E" w:rsidP="00AB5560">
            <w:pPr>
              <w:pStyle w:val="Heading2"/>
              <w:contextualSpacing w:val="0"/>
              <w:outlineLvl w:val="1"/>
            </w:pPr>
            <w:r>
              <w:t>BS (</w:t>
            </w:r>
            <w:r w:rsidR="00AB5560">
              <w:t>Software engineering)</w:t>
            </w:r>
            <w:r w:rsidR="00AB5560" w:rsidRPr="00CF1A49">
              <w:t xml:space="preserve">, </w:t>
            </w:r>
            <w:r w:rsidR="00AD195C">
              <w:rPr>
                <w:rStyle w:val="SubtleReference"/>
              </w:rPr>
              <w:t xml:space="preserve">university of </w:t>
            </w:r>
            <w:r>
              <w:rPr>
                <w:rStyle w:val="SubtleReference"/>
              </w:rPr>
              <w:t>AGRICULTURE,</w:t>
            </w:r>
            <w:r w:rsidR="00AD195C">
              <w:rPr>
                <w:rStyle w:val="SubtleReference"/>
              </w:rPr>
              <w:t xml:space="preserve"> faisalabad</w:t>
            </w:r>
          </w:p>
          <w:p w14:paraId="0CB1FA77" w14:textId="1E866E40" w:rsidR="00AB5560" w:rsidRDefault="00AD195C" w:rsidP="00AB5560">
            <w:r>
              <w:t xml:space="preserve">I have completed </w:t>
            </w:r>
            <w:r w:rsidR="00D521BF">
              <w:t>5</w:t>
            </w:r>
            <w:r>
              <w:t xml:space="preserve"> semesters out of 8 with </w:t>
            </w:r>
            <w:r w:rsidR="00D521BF">
              <w:t>3.7</w:t>
            </w:r>
            <w:r>
              <w:t xml:space="preserve"> cgpa. Right </w:t>
            </w:r>
            <w:r w:rsidR="002C7D1E">
              <w:t>now,</w:t>
            </w:r>
            <w:r>
              <w:t xml:space="preserve"> 5</w:t>
            </w:r>
            <w:r w:rsidRPr="00AD195C">
              <w:rPr>
                <w:vertAlign w:val="superscript"/>
              </w:rPr>
              <w:t>th</w:t>
            </w:r>
            <w:r>
              <w:t xml:space="preserve"> semester is going on.</w:t>
            </w:r>
          </w:p>
        </w:tc>
      </w:tr>
      <w:tr w:rsidR="00AB5560" w:rsidRPr="00CF1A49" w14:paraId="15C3E987" w14:textId="77777777" w:rsidTr="00F61DF9">
        <w:tc>
          <w:tcPr>
            <w:tcW w:w="9355" w:type="dxa"/>
            <w:tcMar>
              <w:top w:w="216" w:type="dxa"/>
            </w:tcMar>
          </w:tcPr>
          <w:p w14:paraId="37C4D8F4" w14:textId="77777777" w:rsidR="00AB5560" w:rsidRDefault="00AB5560" w:rsidP="00F61DF9">
            <w:pPr>
              <w:pStyle w:val="Heading3"/>
              <w:outlineLvl w:val="2"/>
            </w:pPr>
          </w:p>
        </w:tc>
      </w:tr>
    </w:tbl>
    <w:sdt>
      <w:sdtPr>
        <w:alias w:val="Skills:"/>
        <w:tag w:val="Skills:"/>
        <w:id w:val="-1392877668"/>
        <w:placeholder>
          <w:docPart w:val="FBBAA2778328430C99B197E1B4650DEE"/>
        </w:placeholder>
        <w:temporary/>
        <w:showingPlcHdr/>
        <w15:appearance w15:val="hidden"/>
      </w:sdtPr>
      <w:sdtEndPr/>
      <w:sdtContent>
        <w:p w14:paraId="5FA4F019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2BFF46CA" w14:textId="77777777" w:rsidTr="00CF1A49">
        <w:tc>
          <w:tcPr>
            <w:tcW w:w="4675" w:type="dxa"/>
          </w:tcPr>
          <w:p w14:paraId="559BDCB3" w14:textId="5FE66FA3" w:rsidR="001E3120" w:rsidRPr="006E1507" w:rsidRDefault="002C7D1E" w:rsidP="006E1507">
            <w:pPr>
              <w:pStyle w:val="ListBullet"/>
              <w:contextualSpacing w:val="0"/>
            </w:pPr>
            <w:r>
              <w:t>Asp.Net Core</w:t>
            </w:r>
            <w:r w:rsidR="00D521BF">
              <w:t>[</w:t>
            </w:r>
            <w:r>
              <w:t>Framework</w:t>
            </w:r>
            <w:r w:rsidR="00AD195C">
              <w:t>]</w:t>
            </w:r>
          </w:p>
          <w:p w14:paraId="30FB76D2" w14:textId="77777777" w:rsidR="001F4E6D" w:rsidRDefault="00AD195C" w:rsidP="006E1507">
            <w:pPr>
              <w:pStyle w:val="ListBullet"/>
              <w:contextualSpacing w:val="0"/>
            </w:pPr>
            <w:r>
              <w:t>Asp.Net MVC</w:t>
            </w:r>
            <w:r w:rsidR="00F210E9">
              <w:t xml:space="preserve"> 5</w:t>
            </w:r>
          </w:p>
          <w:p w14:paraId="576EB543" w14:textId="2EE0F111" w:rsidR="00F210E9" w:rsidRPr="006E1507" w:rsidRDefault="00F210E9" w:rsidP="006E1507">
            <w:pPr>
              <w:pStyle w:val="ListBullet"/>
              <w:contextualSpacing w:val="0"/>
            </w:pPr>
            <w:r>
              <w:t>Razor</w:t>
            </w:r>
            <w:r w:rsidR="00357DC8">
              <w:t xml:space="preserve"> Pages</w:t>
            </w:r>
          </w:p>
        </w:tc>
        <w:tc>
          <w:tcPr>
            <w:tcW w:w="4675" w:type="dxa"/>
            <w:tcMar>
              <w:left w:w="360" w:type="dxa"/>
            </w:tcMar>
          </w:tcPr>
          <w:p w14:paraId="4D2CBD4E" w14:textId="3F98FF03" w:rsidR="003A0632" w:rsidRPr="006E1507" w:rsidRDefault="00AD195C" w:rsidP="006E1507">
            <w:pPr>
              <w:pStyle w:val="ListBullet"/>
              <w:contextualSpacing w:val="0"/>
            </w:pPr>
            <w:r>
              <w:t>C#</w:t>
            </w:r>
          </w:p>
          <w:p w14:paraId="48673DBD" w14:textId="7D8C632E" w:rsidR="001E3120" w:rsidRPr="006E1507" w:rsidRDefault="002C7D1E" w:rsidP="006E1507">
            <w:pPr>
              <w:pStyle w:val="ListBullet"/>
              <w:contextualSpacing w:val="0"/>
            </w:pPr>
            <w:r>
              <w:t>Intermediate</w:t>
            </w:r>
            <w:r w:rsidR="00AD195C">
              <w:t xml:space="preserve"> </w:t>
            </w:r>
            <w:r>
              <w:t>HTML,</w:t>
            </w:r>
            <w:r w:rsidR="00AD195C">
              <w:t xml:space="preserve"> CSS </w:t>
            </w:r>
          </w:p>
          <w:p w14:paraId="3BB864C9" w14:textId="6B7BFAB7" w:rsidR="001E3120" w:rsidRPr="006E1507" w:rsidRDefault="00AD195C" w:rsidP="006E1507">
            <w:pPr>
              <w:pStyle w:val="ListBullet"/>
              <w:contextualSpacing w:val="0"/>
            </w:pPr>
            <w:r>
              <w:t>Java Script</w:t>
            </w:r>
          </w:p>
        </w:tc>
      </w:tr>
      <w:tr w:rsidR="00AD195C" w:rsidRPr="006E1507" w14:paraId="72916EC9" w14:textId="77777777" w:rsidTr="00CF1A49">
        <w:tc>
          <w:tcPr>
            <w:tcW w:w="4675" w:type="dxa"/>
          </w:tcPr>
          <w:p w14:paraId="3D409508" w14:textId="41D218C9" w:rsidR="00AD195C" w:rsidRDefault="00AD195C" w:rsidP="006E1507">
            <w:pPr>
              <w:pStyle w:val="ListBullet"/>
            </w:pPr>
            <w:r>
              <w:t>SQL &amp; LINQ</w:t>
            </w:r>
          </w:p>
        </w:tc>
        <w:tc>
          <w:tcPr>
            <w:tcW w:w="4675" w:type="dxa"/>
            <w:tcMar>
              <w:left w:w="360" w:type="dxa"/>
            </w:tcMar>
          </w:tcPr>
          <w:p w14:paraId="71A21877" w14:textId="246C6F15" w:rsidR="00AD195C" w:rsidRDefault="00AD195C" w:rsidP="006E1507">
            <w:pPr>
              <w:pStyle w:val="ListBullet"/>
            </w:pPr>
            <w:r>
              <w:t>CRUD Operations</w:t>
            </w:r>
          </w:p>
        </w:tc>
      </w:tr>
      <w:tr w:rsidR="00AD195C" w:rsidRPr="006E1507" w14:paraId="6FF9CCF8" w14:textId="77777777" w:rsidTr="00CF1A49">
        <w:tc>
          <w:tcPr>
            <w:tcW w:w="4675" w:type="dxa"/>
          </w:tcPr>
          <w:p w14:paraId="22924CD4" w14:textId="5EDF9132" w:rsidR="00AD195C" w:rsidRDefault="00AD195C" w:rsidP="006E1507">
            <w:pPr>
              <w:pStyle w:val="ListBullet"/>
            </w:pPr>
            <w:r>
              <w:t>Static Websites</w:t>
            </w:r>
          </w:p>
        </w:tc>
        <w:tc>
          <w:tcPr>
            <w:tcW w:w="4675" w:type="dxa"/>
            <w:tcMar>
              <w:left w:w="360" w:type="dxa"/>
            </w:tcMar>
          </w:tcPr>
          <w:p w14:paraId="619A1A8F" w14:textId="0E4E3C83" w:rsidR="00AD195C" w:rsidRDefault="00AD195C" w:rsidP="006E1507">
            <w:pPr>
              <w:pStyle w:val="ListBullet"/>
            </w:pPr>
            <w:r>
              <w:t>Dynamic Websites</w:t>
            </w:r>
          </w:p>
        </w:tc>
      </w:tr>
      <w:tr w:rsidR="00AD195C" w:rsidRPr="006E1507" w14:paraId="7561078F" w14:textId="77777777" w:rsidTr="00CF1A49">
        <w:tc>
          <w:tcPr>
            <w:tcW w:w="4675" w:type="dxa"/>
          </w:tcPr>
          <w:p w14:paraId="5FD28284" w14:textId="2655AB4A" w:rsidR="00AD195C" w:rsidRDefault="00AD195C" w:rsidP="006E1507">
            <w:pPr>
              <w:pStyle w:val="ListBullet"/>
            </w:pPr>
            <w:r>
              <w:t>Bootstrap</w:t>
            </w:r>
          </w:p>
        </w:tc>
        <w:tc>
          <w:tcPr>
            <w:tcW w:w="4675" w:type="dxa"/>
            <w:tcMar>
              <w:left w:w="360" w:type="dxa"/>
            </w:tcMar>
          </w:tcPr>
          <w:p w14:paraId="29E5F126" w14:textId="599A523B" w:rsidR="00AD195C" w:rsidRDefault="00AD195C" w:rsidP="006E1507">
            <w:pPr>
              <w:pStyle w:val="ListBullet"/>
            </w:pPr>
            <w:r>
              <w:t>MySQL</w:t>
            </w:r>
          </w:p>
        </w:tc>
      </w:tr>
      <w:tr w:rsidR="00F210E9" w:rsidRPr="006E1507" w14:paraId="480540B4" w14:textId="77777777" w:rsidTr="00CF1A49">
        <w:tc>
          <w:tcPr>
            <w:tcW w:w="4675" w:type="dxa"/>
          </w:tcPr>
          <w:p w14:paraId="58455787" w14:textId="70842141" w:rsidR="00F210E9" w:rsidRDefault="00F210E9" w:rsidP="006E1507">
            <w:pPr>
              <w:pStyle w:val="ListBullet"/>
            </w:pPr>
            <w:r>
              <w:t>ADO.Net Entity Data Model</w:t>
            </w:r>
          </w:p>
        </w:tc>
        <w:tc>
          <w:tcPr>
            <w:tcW w:w="4675" w:type="dxa"/>
            <w:tcMar>
              <w:left w:w="360" w:type="dxa"/>
            </w:tcMar>
          </w:tcPr>
          <w:p w14:paraId="23B25591" w14:textId="77777777" w:rsidR="00F210E9" w:rsidRDefault="00F210E9" w:rsidP="006E1507">
            <w:pPr>
              <w:pStyle w:val="ListBullet"/>
            </w:pPr>
            <w:r>
              <w:t>Entity Framework 6</w:t>
            </w:r>
          </w:p>
          <w:p w14:paraId="773BB114" w14:textId="35CD6542" w:rsidR="00F210E9" w:rsidRDefault="00F210E9" w:rsidP="00F210E9">
            <w:pPr>
              <w:pStyle w:val="ListBullet"/>
              <w:numPr>
                <w:ilvl w:val="0"/>
                <w:numId w:val="0"/>
              </w:numPr>
              <w:ind w:left="360"/>
            </w:pPr>
          </w:p>
        </w:tc>
      </w:tr>
    </w:tbl>
    <w:sdt>
      <w:sdtPr>
        <w:alias w:val="Activities:"/>
        <w:tag w:val="Activities:"/>
        <w:id w:val="1223332893"/>
        <w:placeholder>
          <w:docPart w:val="89AEC8CFBA374EA892DDB4D7BB7C86DD"/>
        </w:placeholder>
        <w:temporary/>
        <w:showingPlcHdr/>
        <w15:appearance w15:val="hidden"/>
      </w:sdtPr>
      <w:sdtEndPr/>
      <w:sdtContent>
        <w:p w14:paraId="7B4B9011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1CE2D078" w14:textId="6A743525" w:rsidR="00B51D1B" w:rsidRDefault="00F210E9" w:rsidP="006E1507">
      <w:r>
        <w:t xml:space="preserve">My first and foremost priority in my free time </w:t>
      </w:r>
      <w:r w:rsidR="002C7D1E">
        <w:t>is self-learning</w:t>
      </w:r>
      <w:r>
        <w:t xml:space="preserve"> about web </w:t>
      </w:r>
      <w:r w:rsidR="002C7D1E">
        <w:t>development.</w:t>
      </w:r>
      <w:r>
        <w:t xml:space="preserve"> I follow different roadmaps and technologies for this purpose like </w:t>
      </w:r>
      <w:r w:rsidR="002C7D1E">
        <w:t>YouTube, Udemy, Microsoft</w:t>
      </w:r>
      <w:r>
        <w:t xml:space="preserve"> Official Website and </w:t>
      </w:r>
      <w:r w:rsidR="002C7D1E">
        <w:t>Plural</w:t>
      </w:r>
      <w:r w:rsidR="0082234C">
        <w:t>s</w:t>
      </w:r>
      <w:r w:rsidR="002C7D1E">
        <w:t>ight</w:t>
      </w:r>
      <w:r>
        <w:t xml:space="preserve"> etc.</w:t>
      </w:r>
    </w:p>
    <w:p w14:paraId="224B28C0" w14:textId="34552B95" w:rsidR="00F210E9" w:rsidRDefault="002C7D1E" w:rsidP="006E1507">
      <w:r>
        <w:t>I like walking and travelling to relatively small areas at second priority when free.</w:t>
      </w:r>
      <w:r w:rsidR="00F210E9">
        <w:t xml:space="preserve"> </w:t>
      </w:r>
    </w:p>
    <w:p w14:paraId="4275D536" w14:textId="0727B831" w:rsidR="002C7D1E" w:rsidRPr="006E1507" w:rsidRDefault="002C7D1E" w:rsidP="006E1507">
      <w:r>
        <w:t>Reading Technology books &amp; watching movies are my activities in some free time.</w:t>
      </w:r>
    </w:p>
    <w:sectPr w:rsidR="002C7D1E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C329A" w14:textId="77777777" w:rsidR="00A76CFD" w:rsidRDefault="00A76CFD" w:rsidP="0068194B">
      <w:r>
        <w:separator/>
      </w:r>
    </w:p>
    <w:p w14:paraId="60CE3767" w14:textId="77777777" w:rsidR="00A76CFD" w:rsidRDefault="00A76CFD"/>
    <w:p w14:paraId="62305530" w14:textId="77777777" w:rsidR="00A76CFD" w:rsidRDefault="00A76CFD"/>
  </w:endnote>
  <w:endnote w:type="continuationSeparator" w:id="0">
    <w:p w14:paraId="218659FC" w14:textId="77777777" w:rsidR="00A76CFD" w:rsidRDefault="00A76CFD" w:rsidP="0068194B">
      <w:r>
        <w:continuationSeparator/>
      </w:r>
    </w:p>
    <w:p w14:paraId="3A36EECA" w14:textId="77777777" w:rsidR="00A76CFD" w:rsidRDefault="00A76CFD"/>
    <w:p w14:paraId="687397D8" w14:textId="77777777" w:rsidR="00A76CFD" w:rsidRDefault="00A76C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8E7072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D6E51" w14:textId="77777777" w:rsidR="00A76CFD" w:rsidRDefault="00A76CFD" w:rsidP="0068194B">
      <w:r>
        <w:separator/>
      </w:r>
    </w:p>
    <w:p w14:paraId="7D0E0B3D" w14:textId="77777777" w:rsidR="00A76CFD" w:rsidRDefault="00A76CFD"/>
    <w:p w14:paraId="1ED22011" w14:textId="77777777" w:rsidR="00A76CFD" w:rsidRDefault="00A76CFD"/>
  </w:footnote>
  <w:footnote w:type="continuationSeparator" w:id="0">
    <w:p w14:paraId="6C39A693" w14:textId="77777777" w:rsidR="00A76CFD" w:rsidRDefault="00A76CFD" w:rsidP="0068194B">
      <w:r>
        <w:continuationSeparator/>
      </w:r>
    </w:p>
    <w:p w14:paraId="7AB83588" w14:textId="77777777" w:rsidR="00A76CFD" w:rsidRDefault="00A76CFD"/>
    <w:p w14:paraId="07EAA469" w14:textId="77777777" w:rsidR="00A76CFD" w:rsidRDefault="00A76C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125A1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577C46" wp14:editId="75475E5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0741877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12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C7D1E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57DC8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234C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4199"/>
    <w:rsid w:val="009571D8"/>
    <w:rsid w:val="009650EA"/>
    <w:rsid w:val="0097790C"/>
    <w:rsid w:val="0098506E"/>
    <w:rsid w:val="00986B12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76CFD"/>
    <w:rsid w:val="00A93A5D"/>
    <w:rsid w:val="00AB32F8"/>
    <w:rsid w:val="00AB5560"/>
    <w:rsid w:val="00AB610B"/>
    <w:rsid w:val="00AD195C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21BF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10E9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F2245"/>
  <w15:chartTrackingRefBased/>
  <w15:docId w15:val="{5D553634-A3FD-4D20-97D0-5DA90C0C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az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7BC4AB783042A0AE96C06F36AEA3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7E5C1-4854-401B-B4C6-6522402810B0}"/>
      </w:docPartPr>
      <w:docPartBody>
        <w:p w:rsidR="00DF08F8" w:rsidRDefault="00355ED5">
          <w:pPr>
            <w:pStyle w:val="867BC4AB783042A0AE96C06F36AEA3F6"/>
          </w:pPr>
          <w:r w:rsidRPr="00CF1A49">
            <w:t>·</w:t>
          </w:r>
        </w:p>
      </w:docPartBody>
    </w:docPart>
    <w:docPart>
      <w:docPartPr>
        <w:name w:val="F0A1312A36AB4E628EB4C123685C6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67B67B-73E8-4D9F-AE2E-BE83A6651824}"/>
      </w:docPartPr>
      <w:docPartBody>
        <w:p w:rsidR="00DF08F8" w:rsidRDefault="00355ED5">
          <w:pPr>
            <w:pStyle w:val="F0A1312A36AB4E628EB4C123685C6C92"/>
          </w:pPr>
          <w:r w:rsidRPr="00CF1A49">
            <w:t>Email</w:t>
          </w:r>
        </w:p>
      </w:docPartBody>
    </w:docPart>
    <w:docPart>
      <w:docPartPr>
        <w:name w:val="D0D335CD584D475E9C520AF336BAA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8E2AC-08EF-402D-B19E-4C4565CA61C7}"/>
      </w:docPartPr>
      <w:docPartBody>
        <w:p w:rsidR="00DF08F8" w:rsidRDefault="00355ED5">
          <w:pPr>
            <w:pStyle w:val="D0D335CD584D475E9C520AF336BAA8E1"/>
          </w:pPr>
          <w:r w:rsidRPr="00CF1A49">
            <w:t>Experience</w:t>
          </w:r>
        </w:p>
      </w:docPartBody>
    </w:docPart>
    <w:docPart>
      <w:docPartPr>
        <w:name w:val="83B8C762F81A4BEA8C1D5E510C8D8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ADD107-9843-4C1D-ACC3-FFB363AA8B73}"/>
      </w:docPartPr>
      <w:docPartBody>
        <w:p w:rsidR="00DF08F8" w:rsidRDefault="00355ED5">
          <w:pPr>
            <w:pStyle w:val="83B8C762F81A4BEA8C1D5E510C8D81A6"/>
          </w:pPr>
          <w:r w:rsidRPr="00CF1A49">
            <w:t>Education</w:t>
          </w:r>
        </w:p>
      </w:docPartBody>
    </w:docPart>
    <w:docPart>
      <w:docPartPr>
        <w:name w:val="FBBAA2778328430C99B197E1B4650D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FC0E8-5BED-4FBA-B4EC-9FA1DCC23A37}"/>
      </w:docPartPr>
      <w:docPartBody>
        <w:p w:rsidR="00DF08F8" w:rsidRDefault="00355ED5">
          <w:pPr>
            <w:pStyle w:val="FBBAA2778328430C99B197E1B4650DEE"/>
          </w:pPr>
          <w:r w:rsidRPr="00CF1A49">
            <w:t>Skills</w:t>
          </w:r>
        </w:p>
      </w:docPartBody>
    </w:docPart>
    <w:docPart>
      <w:docPartPr>
        <w:name w:val="89AEC8CFBA374EA892DDB4D7BB7C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A90923-FC25-4D7E-9F16-E3F1D03776F1}"/>
      </w:docPartPr>
      <w:docPartBody>
        <w:p w:rsidR="00DF08F8" w:rsidRDefault="00355ED5">
          <w:pPr>
            <w:pStyle w:val="89AEC8CFBA374EA892DDB4D7BB7C86DD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D5"/>
    <w:rsid w:val="00355ED5"/>
    <w:rsid w:val="009433E6"/>
    <w:rsid w:val="00DE0D19"/>
    <w:rsid w:val="00DF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67BC4AB783042A0AE96C06F36AEA3F6">
    <w:name w:val="867BC4AB783042A0AE96C06F36AEA3F6"/>
  </w:style>
  <w:style w:type="paragraph" w:customStyle="1" w:styleId="F0A1312A36AB4E628EB4C123685C6C92">
    <w:name w:val="F0A1312A36AB4E628EB4C123685C6C92"/>
  </w:style>
  <w:style w:type="paragraph" w:customStyle="1" w:styleId="D0D335CD584D475E9C520AF336BAA8E1">
    <w:name w:val="D0D335CD584D475E9C520AF336BAA8E1"/>
  </w:style>
  <w:style w:type="character" w:styleId="SubtleReference">
    <w:name w:val="Subtle Reference"/>
    <w:basedOn w:val="DefaultParagraphFont"/>
    <w:uiPriority w:val="10"/>
    <w:qFormat/>
    <w:rsid w:val="00355ED5"/>
    <w:rPr>
      <w:b/>
      <w:caps w:val="0"/>
      <w:smallCaps/>
      <w:color w:val="595959" w:themeColor="text1" w:themeTint="A6"/>
    </w:rPr>
  </w:style>
  <w:style w:type="paragraph" w:customStyle="1" w:styleId="83B8C762F81A4BEA8C1D5E510C8D81A6">
    <w:name w:val="83B8C762F81A4BEA8C1D5E510C8D81A6"/>
  </w:style>
  <w:style w:type="paragraph" w:customStyle="1" w:styleId="FBBAA2778328430C99B197E1B4650DEE">
    <w:name w:val="FBBAA2778328430C99B197E1B4650DEE"/>
  </w:style>
  <w:style w:type="paragraph" w:customStyle="1" w:styleId="89AEC8CFBA374EA892DDB4D7BB7C86DD">
    <w:name w:val="89AEC8CFBA374EA892DDB4D7BB7C86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8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</dc:creator>
  <cp:keywords/>
  <dc:description/>
  <cp:lastModifiedBy>Ahmad Fraz</cp:lastModifiedBy>
  <cp:revision>4</cp:revision>
  <dcterms:created xsi:type="dcterms:W3CDTF">2021-09-14T12:06:00Z</dcterms:created>
  <dcterms:modified xsi:type="dcterms:W3CDTF">2022-03-08T09:06:00Z</dcterms:modified>
  <cp:category/>
</cp:coreProperties>
</file>